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6D442" w14:textId="77777777" w:rsidR="00D93073" w:rsidRDefault="00200722">
      <w:pPr>
        <w:pStyle w:val="Title"/>
      </w:pPr>
      <w:r>
        <w:t>README</w:t>
      </w:r>
    </w:p>
    <w:p w14:paraId="7769935B" w14:textId="77777777" w:rsidR="00D93073" w:rsidRDefault="00200722">
      <w:pPr>
        <w:pStyle w:val="Heading1"/>
      </w:pPr>
      <w:proofErr w:type="spellStart"/>
      <w:r>
        <w:t>SmartLockApp</w:t>
      </w:r>
      <w:proofErr w:type="spellEnd"/>
    </w:p>
    <w:p w14:paraId="284710C8" w14:textId="77777777" w:rsidR="00200722" w:rsidRDefault="00200722" w:rsidP="00200722">
      <w:r>
        <w:t xml:space="preserve">There are five folders in our development folder: </w:t>
      </w:r>
      <w:proofErr w:type="spellStart"/>
      <w:r>
        <w:t>dbLayout</w:t>
      </w:r>
      <w:proofErr w:type="spellEnd"/>
      <w:r>
        <w:t xml:space="preserve">, </w:t>
      </w:r>
      <w:proofErr w:type="spellStart"/>
      <w:r>
        <w:t>entites</w:t>
      </w:r>
      <w:proofErr w:type="spellEnd"/>
      <w:r>
        <w:t xml:space="preserve">, </w:t>
      </w:r>
      <w:proofErr w:type="spellStart"/>
      <w:r>
        <w:t>ui</w:t>
      </w:r>
      <w:proofErr w:type="spellEnd"/>
      <w:r>
        <w:t xml:space="preserve">, local and remote. </w:t>
      </w:r>
    </w:p>
    <w:p w14:paraId="495B92E9" w14:textId="77777777" w:rsidR="00200722" w:rsidRDefault="00200722" w:rsidP="00200722">
      <w:r>
        <w:t xml:space="preserve">In </w:t>
      </w:r>
      <w:proofErr w:type="spellStart"/>
      <w:r>
        <w:t>dbLayout</w:t>
      </w:r>
      <w:proofErr w:type="spellEnd"/>
      <w:r>
        <w:t xml:space="preserve"> package:</w:t>
      </w:r>
    </w:p>
    <w:p w14:paraId="591FCEB5" w14:textId="77777777" w:rsidR="00200722" w:rsidRDefault="00200722" w:rsidP="00200722">
      <w:r>
        <w:tab/>
        <w:t xml:space="preserve">It includes four class, which represent </w:t>
      </w:r>
      <w:proofErr w:type="spellStart"/>
      <w:r>
        <w:t>dabase</w:t>
      </w:r>
      <w:proofErr w:type="spellEnd"/>
      <w:r>
        <w:t xml:space="preserve"> </w:t>
      </w:r>
      <w:proofErr w:type="gramStart"/>
      <w:r>
        <w:t>CRUD(</w:t>
      </w:r>
      <w:proofErr w:type="gramEnd"/>
      <w:r>
        <w:t xml:space="preserve">create, read, update and delete) for all of the activities. </w:t>
      </w:r>
    </w:p>
    <w:p w14:paraId="3449DC55" w14:textId="77777777" w:rsidR="00200722" w:rsidRDefault="00200722" w:rsidP="00200722">
      <w:r>
        <w:t>In entities package:</w:t>
      </w:r>
    </w:p>
    <w:p w14:paraId="109675E9" w14:textId="77777777" w:rsidR="00200722" w:rsidRDefault="00200722" w:rsidP="00200722">
      <w:r>
        <w:tab/>
        <w:t xml:space="preserve">It is a business logic layer which includes all of interfaces for local devices. There are </w:t>
      </w:r>
      <w:proofErr w:type="spellStart"/>
      <w:r>
        <w:t>AuthenticationInterface</w:t>
      </w:r>
      <w:proofErr w:type="spellEnd"/>
      <w:r>
        <w:t xml:space="preserve">, </w:t>
      </w:r>
      <w:proofErr w:type="spellStart"/>
      <w:r>
        <w:t>EventInterface</w:t>
      </w:r>
      <w:proofErr w:type="spellEnd"/>
      <w:r>
        <w:t xml:space="preserve">, </w:t>
      </w:r>
      <w:proofErr w:type="spellStart"/>
      <w:r>
        <w:t>LocksInterface</w:t>
      </w:r>
      <w:proofErr w:type="spellEnd"/>
      <w:r>
        <w:t xml:space="preserve">, </w:t>
      </w:r>
      <w:proofErr w:type="spellStart"/>
      <w:r>
        <w:t>ProfileInterface</w:t>
      </w:r>
      <w:proofErr w:type="spellEnd"/>
      <w:r>
        <w:t xml:space="preserve"> and </w:t>
      </w:r>
      <w:proofErr w:type="spellStart"/>
      <w:r>
        <w:t>SpaceInterface</w:t>
      </w:r>
      <w:proofErr w:type="spellEnd"/>
      <w:r>
        <w:t>.</w:t>
      </w:r>
    </w:p>
    <w:p w14:paraId="773614A1" w14:textId="77777777" w:rsidR="00200722" w:rsidRDefault="00200722" w:rsidP="00200722">
      <w:r>
        <w:t xml:space="preserve">In </w:t>
      </w:r>
      <w:proofErr w:type="spellStart"/>
      <w:r>
        <w:t>ui</w:t>
      </w:r>
      <w:proofErr w:type="spellEnd"/>
      <w:r>
        <w:t xml:space="preserve"> package:</w:t>
      </w:r>
    </w:p>
    <w:p w14:paraId="70C24C09" w14:textId="77777777" w:rsidR="00200722" w:rsidRDefault="00200722" w:rsidP="00200722">
      <w:r>
        <w:tab/>
        <w:t xml:space="preserve">It includes all of the activities which are all corresponding to a xml file in layout folder. These classes implement the interfaces in entities package. Refer to the UML diagram for inheritance relationship. </w:t>
      </w:r>
      <w:bookmarkStart w:id="0" w:name="_GoBack"/>
      <w:bookmarkEnd w:id="0"/>
    </w:p>
    <w:p w14:paraId="68EBF6AB" w14:textId="77777777" w:rsidR="00200722" w:rsidRDefault="00200722" w:rsidP="00200722">
      <w:r>
        <w:t>In local package:</w:t>
      </w:r>
    </w:p>
    <w:p w14:paraId="3F62F2A3" w14:textId="77777777" w:rsidR="00200722" w:rsidRDefault="00200722" w:rsidP="00200722">
      <w:r>
        <w:tab/>
        <w:t xml:space="preserve">There is a </w:t>
      </w:r>
      <w:proofErr w:type="spellStart"/>
      <w:r>
        <w:t>HttpConnection</w:t>
      </w:r>
      <w:proofErr w:type="spellEnd"/>
      <w:r>
        <w:t xml:space="preserve"> class which is used to build the http connection and communicate between android device and remote server. The relationship be</w:t>
      </w:r>
    </w:p>
    <w:p w14:paraId="52031C00" w14:textId="77777777" w:rsidR="00200722" w:rsidRDefault="00200722" w:rsidP="00200722">
      <w:r>
        <w:t>In remote package:</w:t>
      </w:r>
    </w:p>
    <w:p w14:paraId="5C55FC19" w14:textId="77777777" w:rsidR="00200722" w:rsidRPr="00200722" w:rsidRDefault="00200722" w:rsidP="00200722">
      <w:r>
        <w:tab/>
      </w:r>
      <w:proofErr w:type="spellStart"/>
      <w:r>
        <w:t>AnalyzeRequest</w:t>
      </w:r>
      <w:proofErr w:type="spellEnd"/>
      <w:r>
        <w:t xml:space="preserve"> will get the http request and retrieve information from it. </w:t>
      </w:r>
      <w:proofErr w:type="spellStart"/>
      <w:r>
        <w:t>DatabaseConnection</w:t>
      </w:r>
      <w:proofErr w:type="spellEnd"/>
      <w:r>
        <w:t xml:space="preserve"> file will create database and interact with the database. </w:t>
      </w:r>
    </w:p>
    <w:p w14:paraId="69B52B96" w14:textId="77777777" w:rsidR="00D93073" w:rsidRDefault="00D93073"/>
    <w:sectPr w:rsidR="00D93073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E8A9F" w14:textId="77777777" w:rsidR="00DC798A" w:rsidRDefault="00DC798A">
      <w:pPr>
        <w:spacing w:after="0" w:line="240" w:lineRule="auto"/>
      </w:pPr>
      <w:r>
        <w:separator/>
      </w:r>
    </w:p>
  </w:endnote>
  <w:endnote w:type="continuationSeparator" w:id="0">
    <w:p w14:paraId="2CD69E32" w14:textId="77777777" w:rsidR="00DC798A" w:rsidRDefault="00DC7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E379DA" w14:textId="77777777" w:rsidR="00D93073" w:rsidRDefault="00DC798A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1E819" w14:textId="77777777" w:rsidR="00DC798A" w:rsidRDefault="00DC798A">
      <w:pPr>
        <w:spacing w:after="0" w:line="240" w:lineRule="auto"/>
      </w:pPr>
      <w:r>
        <w:separator/>
      </w:r>
    </w:p>
  </w:footnote>
  <w:footnote w:type="continuationSeparator" w:id="0">
    <w:p w14:paraId="65D6D1EC" w14:textId="77777777" w:rsidR="00DC798A" w:rsidRDefault="00DC7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22"/>
    <w:rsid w:val="00200722"/>
    <w:rsid w:val="00D93073"/>
    <w:rsid w:val="00DC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50E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iaokaisun/Library/Containers/com.microsoft.Word/Data/Library/Caches/TM10002069/Write%20a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66"/>
    <w:rsid w:val="007F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B0F0A3642EA74B9B25A2F817DAED21">
    <w:name w:val="EBB0F0A3642EA74B9B25A2F817DAED21"/>
  </w:style>
  <w:style w:type="paragraph" w:customStyle="1" w:styleId="246B593B84042F4A868B05C7F09D9F63">
    <w:name w:val="246B593B84042F4A868B05C7F09D9F63"/>
  </w:style>
  <w:style w:type="paragraph" w:customStyle="1" w:styleId="59259A3023A5264A9ADC07182A2181EA">
    <w:name w:val="59259A3023A5264A9ADC07182A2181EA"/>
  </w:style>
  <w:style w:type="paragraph" w:customStyle="1" w:styleId="696462FB932FA045A9F8C7C410EB62CF">
    <w:name w:val="696462FB932FA045A9F8C7C410EB62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9</TotalTime>
  <Pages>1</Pages>
  <Words>153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Xiaokai Sun</dc:creator>
  <cp:keywords/>
  <dc:description/>
  <cp:lastModifiedBy>Xiaokai Sun</cp:lastModifiedBy>
  <cp:revision>1</cp:revision>
  <dcterms:created xsi:type="dcterms:W3CDTF">2015-07-18T19:14:00Z</dcterms:created>
  <dcterms:modified xsi:type="dcterms:W3CDTF">2015-07-18T19:24:00Z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